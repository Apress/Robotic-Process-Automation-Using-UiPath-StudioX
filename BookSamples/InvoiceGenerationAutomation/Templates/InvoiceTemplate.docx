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40D16F2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C0D84CC" w14:textId="45F85ADB" w:rsidR="007C1172" w:rsidRPr="007427F1" w:rsidRDefault="003E57E0" w:rsidP="000542B0">
            <w:pPr>
              <w:pStyle w:val="Title"/>
            </w:pPr>
            <w:r w:rsidRPr="007427F1">
              <w:t xml:space="preserve">Invoice </w:t>
            </w:r>
            <w:r w:rsidR="002D0BE0">
              <w:t>&lt;InvoiceNo&gt;</w:t>
            </w:r>
          </w:p>
        </w:tc>
        <w:tc>
          <w:tcPr>
            <w:tcW w:w="5040" w:type="dxa"/>
          </w:tcPr>
          <w:p w14:paraId="4DAC3F81" w14:textId="1195CAA7" w:rsidR="007C1172" w:rsidRPr="007427F1" w:rsidRDefault="002D0BE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&lt;DATE&gt;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150"/>
        <w:gridCol w:w="2790"/>
        <w:gridCol w:w="4140"/>
      </w:tblGrid>
      <w:tr w:rsidR="007C1172" w:rsidRPr="007427F1" w14:paraId="519A127B" w14:textId="77777777" w:rsidTr="00977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5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5362F02" w14:textId="77777777" w:rsidR="004A1D7B" w:rsidRPr="004A1D7B" w:rsidRDefault="00B01A50" w:rsidP="00841DD4">
            <w:pPr>
              <w:pStyle w:val="Heading1"/>
              <w:spacing w:after="40"/>
              <w:outlineLvl w:val="0"/>
              <w:rPr>
                <w:bCs w:val="0"/>
              </w:rPr>
            </w:pPr>
            <w:r w:rsidRPr="007427F1">
              <w:t>Bill To</w:t>
            </w:r>
          </w:p>
        </w:tc>
        <w:tc>
          <w:tcPr>
            <w:tcW w:w="279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AB64B8C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Ship To</w:t>
            </w:r>
          </w:p>
        </w:tc>
        <w:tc>
          <w:tcPr>
            <w:tcW w:w="41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E7D224F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Instructions</w:t>
            </w:r>
          </w:p>
        </w:tc>
      </w:tr>
      <w:tr w:rsidR="007C1172" w:rsidRPr="007427F1" w14:paraId="0179ECAF" w14:textId="77777777" w:rsidTr="0097760A">
        <w:tc>
          <w:tcPr>
            <w:tcW w:w="315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69A1150D" w14:textId="6860B222" w:rsidR="00841DD4" w:rsidRDefault="002D0BE0" w:rsidP="00841DD4">
            <w:pPr>
              <w:spacing w:after="40"/>
            </w:pPr>
            <w:r>
              <w:t>&lt;</w:t>
            </w:r>
            <w:r w:rsidR="001B400F">
              <w:t>CUSTOMER</w:t>
            </w:r>
            <w:r>
              <w:t>&gt;</w:t>
            </w:r>
            <w:r w:rsidR="00B01A50" w:rsidRPr="007427F1">
              <w:br/>
            </w:r>
            <w:r>
              <w:t>&lt;</w:t>
            </w:r>
            <w:r w:rsidR="001B400F">
              <w:t>CUSTOMER</w:t>
            </w:r>
            <w:r w:rsidR="001B400F">
              <w:t>CONTACT</w:t>
            </w:r>
            <w:r>
              <w:t>&gt;</w:t>
            </w:r>
          </w:p>
          <w:p w14:paraId="1EC3D42C" w14:textId="40C223F3" w:rsidR="002D0BE0" w:rsidRPr="007427F1" w:rsidRDefault="002D0BE0" w:rsidP="00841DD4">
            <w:pPr>
              <w:spacing w:after="40"/>
            </w:pPr>
            <w:r>
              <w:t>&lt;</w:t>
            </w:r>
            <w:r w:rsidR="001B400F">
              <w:t>SHIPTOADDRESS</w:t>
            </w:r>
            <w:r>
              <w:t>&gt;</w:t>
            </w:r>
          </w:p>
        </w:tc>
        <w:tc>
          <w:tcPr>
            <w:tcW w:w="279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9AF6D81" w14:textId="77777777" w:rsidR="007C1172" w:rsidRPr="007427F1" w:rsidRDefault="00AA348E" w:rsidP="00841DD4">
            <w:pPr>
              <w:spacing w:after="40"/>
            </w:pPr>
            <w:sdt>
              <w:sdtPr>
                <w:id w:val="-786579127"/>
                <w:placeholder>
                  <w:docPart w:val="20E84405BCE9494BACF4647FF1ACD2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01A50" w:rsidRPr="007427F1">
                  <w:t>Same as recipient</w:t>
                </w:r>
              </w:sdtContent>
            </w:sdt>
          </w:p>
        </w:tc>
        <w:tc>
          <w:tcPr>
            <w:tcW w:w="41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A08DFAE" w14:textId="290BE79C" w:rsidR="007C1172" w:rsidRPr="007427F1" w:rsidRDefault="002D0BE0" w:rsidP="00841DD4">
            <w:pPr>
              <w:spacing w:after="40"/>
            </w:pPr>
            <w:r>
              <w:t>None</w:t>
            </w:r>
          </w:p>
        </w:tc>
      </w:tr>
      <w:tr w:rsidR="009964C0" w:rsidRPr="007427F1" w14:paraId="7217E3B7" w14:textId="77777777" w:rsidTr="00D87068">
        <w:tc>
          <w:tcPr>
            <w:tcW w:w="10080" w:type="dxa"/>
            <w:gridSpan w:val="3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805D060" w14:textId="15E0703D" w:rsidR="006022AB" w:rsidRDefault="00205D88" w:rsidP="006022AB">
            <w:r>
              <w:t>&lt;</w:t>
            </w:r>
            <w:r w:rsidR="001B400F">
              <w:t>PRODUCTS</w:t>
            </w:r>
            <w:r>
              <w:t>&gt;</w:t>
            </w: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14:paraId="57CBF69E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085DD" w14:textId="1D723FA9" w:rsidR="007C1172" w:rsidRPr="007427F1" w:rsidRDefault="002D0BE0" w:rsidP="00C46A36">
            <w:pPr>
              <w:pStyle w:val="Heading2"/>
              <w:spacing w:before="80" w:after="80"/>
              <w:outlineLvl w:val="1"/>
            </w:pPr>
            <w:r>
              <w:t>TOTAL</w:t>
            </w:r>
            <w:r w:rsidR="0059455E" w:rsidRPr="007427F1">
              <w:t xml:space="preserve"> 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C1845" w14:textId="35D52CE2" w:rsidR="007C1172" w:rsidRPr="007427F1" w:rsidRDefault="007254A1" w:rsidP="00C46A36">
            <w:pPr>
              <w:spacing w:before="80" w:after="80"/>
              <w:jc w:val="right"/>
            </w:pPr>
            <w:r>
              <w:t>&lt;</w:t>
            </w:r>
            <w:r w:rsidR="001B400F">
              <w:t>TOTALAMOUNT</w:t>
            </w:r>
            <w:r>
              <w:t>&gt;</w:t>
            </w:r>
          </w:p>
        </w:tc>
      </w:tr>
    </w:tbl>
    <w:p w14:paraId="714F6505" w14:textId="17CAAF7D" w:rsidR="004A1D7B" w:rsidRPr="007427F1" w:rsidRDefault="004A1D7B" w:rsidP="009964C0">
      <w:pPr>
        <w:pStyle w:val="Closing"/>
      </w:pPr>
      <w:r w:rsidRPr="004A1D7B">
        <w:t>Thank you for your business!</w:t>
      </w:r>
    </w:p>
    <w:sectPr w:rsidR="004A1D7B" w:rsidRPr="007427F1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D4F3" w14:textId="77777777" w:rsidR="00AA348E" w:rsidRDefault="00AA348E">
      <w:pPr>
        <w:spacing w:before="0" w:after="0"/>
      </w:pPr>
      <w:r>
        <w:separator/>
      </w:r>
    </w:p>
  </w:endnote>
  <w:endnote w:type="continuationSeparator" w:id="0">
    <w:p w14:paraId="2B561A24" w14:textId="77777777" w:rsidR="00AA348E" w:rsidRDefault="00AA34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B553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ADC30" w14:textId="77777777" w:rsidR="00AA348E" w:rsidRDefault="00AA348E">
      <w:pPr>
        <w:spacing w:before="0" w:after="0"/>
      </w:pPr>
      <w:r>
        <w:separator/>
      </w:r>
    </w:p>
  </w:footnote>
  <w:footnote w:type="continuationSeparator" w:id="0">
    <w:p w14:paraId="4FD91267" w14:textId="77777777" w:rsidR="00AA348E" w:rsidRDefault="00AA34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08468" w14:textId="25004B55" w:rsidR="007C1172" w:rsidRPr="009A311C" w:rsidRDefault="006022AB" w:rsidP="009A311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AC82D86" wp14:editId="33BAEC19">
          <wp:simplePos x="0" y="0"/>
          <wp:positionH relativeFrom="column">
            <wp:posOffset>5852160</wp:posOffset>
          </wp:positionH>
          <wp:positionV relativeFrom="paragraph">
            <wp:posOffset>23495</wp:posOffset>
          </wp:positionV>
          <wp:extent cx="548640" cy="548640"/>
          <wp:effectExtent l="0" t="0" r="0" b="0"/>
          <wp:wrapNone/>
          <wp:docPr id="1" name="Graphic 1" descr="St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oppingcart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4538913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41D9A0DC" w14:textId="41FCFEEA" w:rsidR="007C1172" w:rsidRDefault="002D576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996B95" wp14:editId="56FF6170">
                <wp:simplePos x="0" y="0"/>
                <wp:positionH relativeFrom="column">
                  <wp:posOffset>1083</wp:posOffset>
                </wp:positionH>
                <wp:positionV relativeFrom="paragraph">
                  <wp:posOffset>21627</wp:posOffset>
                </wp:positionV>
                <wp:extent cx="548640" cy="548640"/>
                <wp:effectExtent l="0" t="0" r="0" b="0"/>
                <wp:wrapNone/>
                <wp:docPr id="8" name="Graphic 8" descr="St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oppingcart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36D8">
            <w:t xml:space="preserve">                     </w:t>
          </w:r>
          <w:r w:rsidR="002D0BE0">
            <w:t>Trading</w:t>
          </w:r>
          <w:r w:rsidR="004717F3">
            <w:t xml:space="preserve"> Company</w:t>
          </w:r>
        </w:p>
        <w:p w14:paraId="54FCE1CD" w14:textId="3C0C0FBF" w:rsidR="007C1172" w:rsidRDefault="00EC36D8">
          <w:r>
            <w:t xml:space="preserve">                     </w:t>
          </w:r>
          <w:r w:rsidR="002D0BE0">
            <w:t>123 Main Street</w:t>
          </w:r>
        </w:p>
        <w:p w14:paraId="44218D13" w14:textId="0E681A3C" w:rsidR="007C1172" w:rsidRDefault="00EC36D8" w:rsidP="00914940">
          <w:pPr>
            <w:rPr>
              <w:bCs w:val="0"/>
            </w:rPr>
          </w:pPr>
          <w:r>
            <w:t xml:space="preserve">                     </w:t>
          </w:r>
          <w:r w:rsidR="00080532" w:rsidRPr="00841DD4">
            <w:rPr>
              <w:rStyle w:val="Strong"/>
            </w:rPr>
            <w:t>Phone</w:t>
          </w:r>
          <w:r w:rsidR="00B01A50">
            <w:t xml:space="preserve"> </w:t>
          </w:r>
          <w:r w:rsidR="002D0BE0">
            <w:t>(123) 456-7890</w:t>
          </w:r>
        </w:p>
        <w:p w14:paraId="046F5310" w14:textId="2D6BDE19" w:rsidR="00EC36D8" w:rsidRDefault="00EC36D8" w:rsidP="00914940"/>
      </w:tc>
      <w:tc>
        <w:tcPr>
          <w:tcW w:w="5047" w:type="dxa"/>
          <w:tcMar>
            <w:right w:w="14" w:type="dxa"/>
          </w:tcMar>
        </w:tcPr>
        <w:p w14:paraId="3DD23B45" w14:textId="1E49ED51" w:rsidR="007C1172" w:rsidRPr="009A311C" w:rsidRDefault="007C1172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627F24E" w14:textId="7B4C87A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E0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1B400F"/>
    <w:rsid w:val="00205D88"/>
    <w:rsid w:val="002201B0"/>
    <w:rsid w:val="00237605"/>
    <w:rsid w:val="0027603B"/>
    <w:rsid w:val="002852B4"/>
    <w:rsid w:val="002D0BE0"/>
    <w:rsid w:val="002D5764"/>
    <w:rsid w:val="002E0CC8"/>
    <w:rsid w:val="00312C2A"/>
    <w:rsid w:val="00325978"/>
    <w:rsid w:val="00363B0A"/>
    <w:rsid w:val="003940BA"/>
    <w:rsid w:val="003B5B3A"/>
    <w:rsid w:val="003E57E0"/>
    <w:rsid w:val="00412F60"/>
    <w:rsid w:val="00467C64"/>
    <w:rsid w:val="004717F3"/>
    <w:rsid w:val="00492EA3"/>
    <w:rsid w:val="004A1D7B"/>
    <w:rsid w:val="0059455E"/>
    <w:rsid w:val="006022AB"/>
    <w:rsid w:val="00615399"/>
    <w:rsid w:val="00695CC4"/>
    <w:rsid w:val="006B1BBF"/>
    <w:rsid w:val="007252AA"/>
    <w:rsid w:val="007254A1"/>
    <w:rsid w:val="007427F1"/>
    <w:rsid w:val="007C1172"/>
    <w:rsid w:val="00821886"/>
    <w:rsid w:val="00841DD4"/>
    <w:rsid w:val="008A4092"/>
    <w:rsid w:val="008B0BB0"/>
    <w:rsid w:val="00911721"/>
    <w:rsid w:val="00914940"/>
    <w:rsid w:val="00960860"/>
    <w:rsid w:val="0097665D"/>
    <w:rsid w:val="0097760A"/>
    <w:rsid w:val="009964C0"/>
    <w:rsid w:val="009A311C"/>
    <w:rsid w:val="009B142E"/>
    <w:rsid w:val="00A0366B"/>
    <w:rsid w:val="00A157A3"/>
    <w:rsid w:val="00A5384D"/>
    <w:rsid w:val="00A56EDC"/>
    <w:rsid w:val="00A63413"/>
    <w:rsid w:val="00AA348E"/>
    <w:rsid w:val="00AC2B64"/>
    <w:rsid w:val="00AD7BD7"/>
    <w:rsid w:val="00B01A50"/>
    <w:rsid w:val="00BA3EC2"/>
    <w:rsid w:val="00C46A36"/>
    <w:rsid w:val="00C47EF7"/>
    <w:rsid w:val="00C554DC"/>
    <w:rsid w:val="00CC5F6A"/>
    <w:rsid w:val="00D12321"/>
    <w:rsid w:val="00D7249E"/>
    <w:rsid w:val="00D93160"/>
    <w:rsid w:val="00DE5359"/>
    <w:rsid w:val="00E46AB4"/>
    <w:rsid w:val="00E54CDB"/>
    <w:rsid w:val="00E825E2"/>
    <w:rsid w:val="00E92120"/>
    <w:rsid w:val="00E92918"/>
    <w:rsid w:val="00EC36D8"/>
    <w:rsid w:val="00F02634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9BC7"/>
  <w15:chartTrackingRefBased/>
  <w15:docId w15:val="{73EF5A14-6FA7-48D6-8027-51F5C6B0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E84405BCE9494BACF4647FF1ACD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42D8-03E4-4D73-8ACA-A46505D4DFCE}"/>
      </w:docPartPr>
      <w:docPartBody>
        <w:p w:rsidR="004A334F" w:rsidRDefault="007821AD">
          <w:pPr>
            <w:pStyle w:val="20E84405BCE9494BACF4647FF1ACD289"/>
          </w:pPr>
          <w:r w:rsidRPr="007427F1">
            <w:t>Same as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D"/>
    <w:rsid w:val="003520A8"/>
    <w:rsid w:val="004A334F"/>
    <w:rsid w:val="004A3534"/>
    <w:rsid w:val="006C4231"/>
    <w:rsid w:val="006F4822"/>
    <w:rsid w:val="007821AD"/>
    <w:rsid w:val="009544C4"/>
    <w:rsid w:val="00AE7080"/>
    <w:rsid w:val="00F82BD1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F9C0AC44954839ACDA31568C1B17D8">
    <w:name w:val="22F9C0AC44954839ACDA31568C1B17D8"/>
  </w:style>
  <w:style w:type="paragraph" w:customStyle="1" w:styleId="6A5B2F336B4C4F3CBE12922EF14D50D7">
    <w:name w:val="6A5B2F336B4C4F3CBE12922EF14D50D7"/>
  </w:style>
  <w:style w:type="paragraph" w:customStyle="1" w:styleId="F039EA2078084DE8A57B988A80E4C1A8">
    <w:name w:val="F039EA2078084DE8A57B988A80E4C1A8"/>
  </w:style>
  <w:style w:type="paragraph" w:customStyle="1" w:styleId="8F7AAA42393449CAA4BBCE705EDD391E">
    <w:name w:val="8F7AAA42393449CAA4BBCE705EDD391E"/>
  </w:style>
  <w:style w:type="paragraph" w:customStyle="1" w:styleId="20E84405BCE9494BACF4647FF1ACD289">
    <w:name w:val="20E84405BCE9494BACF4647FF1ACD289"/>
  </w:style>
  <w:style w:type="paragraph" w:customStyle="1" w:styleId="0B9BE86DBAAF4C70BA679AB2A4DA059F">
    <w:name w:val="0B9BE86DBAAF4C70BA679AB2A4DA059F"/>
  </w:style>
  <w:style w:type="paragraph" w:customStyle="1" w:styleId="7AFECB5B45B24907AC02EC445CB618B3">
    <w:name w:val="7AFECB5B45B24907AC02EC445CB618B3"/>
  </w:style>
  <w:style w:type="paragraph" w:customStyle="1" w:styleId="079ADF76B9F34C4A909F09F63AA0A3A0">
    <w:name w:val="079ADF76B9F34C4A909F09F63AA0A3A0"/>
  </w:style>
  <w:style w:type="paragraph" w:customStyle="1" w:styleId="56599EAEA26648C59C90CEBFD0B7CF04">
    <w:name w:val="56599EAEA26648C59C90CEBFD0B7CF04"/>
  </w:style>
  <w:style w:type="paragraph" w:customStyle="1" w:styleId="BCC675C10654477A98DE1117628AA2B9">
    <w:name w:val="BCC675C10654477A98DE1117628AA2B9"/>
  </w:style>
  <w:style w:type="paragraph" w:customStyle="1" w:styleId="F1D69A9F504448488CEBA4CD00EFB83D">
    <w:name w:val="F1D69A9F504448488CEBA4CD00EFB83D"/>
  </w:style>
  <w:style w:type="paragraph" w:customStyle="1" w:styleId="C2593085CF18497EBA24B3953281D4A1">
    <w:name w:val="C2593085CF18497EBA24B3953281D4A1"/>
  </w:style>
  <w:style w:type="paragraph" w:customStyle="1" w:styleId="2E7C266C56B345848541FDF7663A0C33">
    <w:name w:val="2E7C266C56B345848541FDF7663A0C33"/>
  </w:style>
  <w:style w:type="paragraph" w:customStyle="1" w:styleId="27FF558901924B019CEFD19C8527809B">
    <w:name w:val="27FF558901924B019CEFD19C8527809B"/>
  </w:style>
  <w:style w:type="paragraph" w:customStyle="1" w:styleId="17486F676F4948769425124F7016FD4A">
    <w:name w:val="17486F676F4948769425124F7016F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B9B04-5E90-4AFA-A013-57AE662D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</dc:creator>
  <cp:keywords/>
  <cp:lastModifiedBy>Adeel Javed</cp:lastModifiedBy>
  <cp:revision>12</cp:revision>
  <dcterms:created xsi:type="dcterms:W3CDTF">2020-06-26T23:38:00Z</dcterms:created>
  <dcterms:modified xsi:type="dcterms:W3CDTF">2020-08-20T15:23:00Z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