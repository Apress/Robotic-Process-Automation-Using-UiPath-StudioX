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40D16F2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C0D84CC" w14:textId="116FA051" w:rsidR="007C1172" w:rsidRPr="007427F1" w:rsidRDefault="003E57E0" w:rsidP="000542B0">
            <w:pPr>
              <w:pStyle w:val="Title"/>
            </w:pPr>
            <w:r w:rsidRPr="007427F1">
              <w:t xml:space="preserve">Invoice </w:t>
            </w:r>
            <w:bookmarkStart w:id="0" w:name="INVOICENO"/>
            <w:r w:rsidR="002D0BE0">
              <w:t>InvoiceNo</w:t>
            </w:r>
            <w:bookmarkEnd w:id="0"/>
          </w:p>
        </w:tc>
        <w:tc>
          <w:tcPr>
            <w:tcW w:w="5040" w:type="dxa"/>
          </w:tcPr>
          <w:p w14:paraId="4DAC3F81" w14:textId="070B4E9F" w:rsidR="007C1172" w:rsidRPr="007427F1" w:rsidRDefault="002D0BE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B72513">
              <w:t>INVOICE</w:t>
            </w:r>
            <w:r>
              <w:t>DATE&gt;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150"/>
        <w:gridCol w:w="2790"/>
        <w:gridCol w:w="4140"/>
      </w:tblGrid>
      <w:tr w:rsidR="007C1172" w:rsidRPr="007427F1" w14:paraId="519A127B" w14:textId="77777777" w:rsidTr="00977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5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5362F02" w14:textId="77777777" w:rsidR="004A1D7B" w:rsidRPr="004A1D7B" w:rsidRDefault="00B01A50" w:rsidP="00841DD4">
            <w:pPr>
              <w:pStyle w:val="Heading1"/>
              <w:spacing w:after="40"/>
              <w:outlineLvl w:val="0"/>
              <w:rPr>
                <w:bCs w:val="0"/>
              </w:rPr>
            </w:pPr>
            <w:r w:rsidRPr="007427F1">
              <w:t>Bill To</w:t>
            </w:r>
          </w:p>
        </w:tc>
        <w:tc>
          <w:tcPr>
            <w:tcW w:w="279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AB64B8C" w14:textId="57D3EB8C"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  <w:tc>
          <w:tcPr>
            <w:tcW w:w="41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E7D224F" w14:textId="027027FB"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</w:tr>
      <w:tr w:rsidR="005A5218" w:rsidRPr="007427F1" w14:paraId="0179ECAF" w14:textId="77777777" w:rsidTr="00786D09">
        <w:tc>
          <w:tcPr>
            <w:tcW w:w="10080" w:type="dxa"/>
            <w:gridSpan w:val="3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A872E67" w14:textId="77777777" w:rsidR="005A5218" w:rsidRDefault="005A5218" w:rsidP="00B72513">
            <w:pPr>
              <w:spacing w:after="40"/>
            </w:pPr>
            <w:r>
              <w:t>&lt;CUSTOMER&gt;</w:t>
            </w:r>
          </w:p>
          <w:p w14:paraId="3A08DFAE" w14:textId="1F0BF61E" w:rsidR="005A5218" w:rsidRPr="007427F1" w:rsidRDefault="005A5218" w:rsidP="00841DD4">
            <w:pPr>
              <w:spacing w:after="40"/>
            </w:pPr>
            <w:r>
              <w:t>&lt;BILLTOADDRESS&gt;</w:t>
            </w:r>
          </w:p>
        </w:tc>
      </w:tr>
      <w:tr w:rsidR="009964C0" w:rsidRPr="007427F1" w14:paraId="7217E3B7" w14:textId="77777777" w:rsidTr="003B1FE8">
        <w:tc>
          <w:tcPr>
            <w:tcW w:w="10080" w:type="dxa"/>
            <w:gridSpan w:val="3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29119F9" w14:textId="70775610" w:rsidR="00230778" w:rsidRDefault="00230778" w:rsidP="00594DA8">
            <w:pPr>
              <w:pStyle w:val="Heading1"/>
              <w:outlineLvl w:val="0"/>
            </w:pPr>
            <w:r>
              <w:t>Invoice Details</w:t>
            </w:r>
          </w:p>
          <w:p w14:paraId="2D2D92EF" w14:textId="77777777" w:rsidR="00230778" w:rsidRDefault="00230778" w:rsidP="006022AB"/>
          <w:p w14:paraId="5805D060" w14:textId="0782089D" w:rsidR="006022AB" w:rsidRDefault="00205D88" w:rsidP="006022AB">
            <w:r>
              <w:t>&lt;</w:t>
            </w:r>
            <w:r w:rsidR="003B1FE8">
              <w:t>INVOICEDETAILS</w:t>
            </w:r>
            <w:r>
              <w:t>&gt;</w:t>
            </w:r>
          </w:p>
        </w:tc>
      </w:tr>
      <w:tr w:rsidR="003B1FE8" w:rsidRPr="007427F1" w14:paraId="12FC69AE" w14:textId="77777777" w:rsidTr="00A702BE">
        <w:tc>
          <w:tcPr>
            <w:tcW w:w="10080" w:type="dxa"/>
            <w:gridSpan w:val="3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A0D64CB" w14:textId="77777777" w:rsidR="003222FD" w:rsidRPr="007427F1" w:rsidRDefault="003222FD" w:rsidP="003222FD">
            <w:pPr>
              <w:pStyle w:val="Closing"/>
              <w:ind w:left="0"/>
              <w:jc w:val="center"/>
            </w:pPr>
            <w:r w:rsidRPr="004A1D7B">
              <w:t>Thank you for your business!</w:t>
            </w:r>
          </w:p>
          <w:p w14:paraId="55626D6F" w14:textId="27CEA240" w:rsidR="003B1FE8" w:rsidRDefault="003222FD" w:rsidP="003222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332D6B" wp14:editId="5D908C7C">
                  <wp:extent cx="581106" cy="581106"/>
                  <wp:effectExtent l="0" t="0" r="9525" b="0"/>
                  <wp:docPr id="4" name="Picture 4" descr="&lt;SIGNATURE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&lt;SIGNATURE&gt;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1F979" w14:textId="431349F3" w:rsidR="00CD7DD4" w:rsidRDefault="00CD7DD4" w:rsidP="00CD7DD4">
            <w:pPr>
              <w:jc w:val="center"/>
            </w:pPr>
          </w:p>
        </w:tc>
      </w:tr>
      <w:tr w:rsidR="00A702BE" w:rsidRPr="007427F1" w14:paraId="78A7F863" w14:textId="77777777" w:rsidTr="00D87068">
        <w:tc>
          <w:tcPr>
            <w:tcW w:w="10080" w:type="dxa"/>
            <w:gridSpan w:val="3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76AC474" w14:textId="77777777" w:rsidR="00A702BE" w:rsidRDefault="00A702BE" w:rsidP="006022AB"/>
          <w:p w14:paraId="2A5421F8" w14:textId="54E675F9" w:rsidR="003222FD" w:rsidRDefault="003222FD" w:rsidP="006022AB">
            <w:r>
              <w:rPr>
                <w:i/>
                <w:iCs/>
                <w:color w:val="auto"/>
              </w:rPr>
              <w:t>* Photo evidence included on Page 2 of the invoice.</w:t>
            </w:r>
          </w:p>
        </w:tc>
      </w:tr>
    </w:tbl>
    <w:p w14:paraId="77DF45A1" w14:textId="1366B70C" w:rsidR="0087745F" w:rsidRDefault="0087745F" w:rsidP="00763B34"/>
    <w:sectPr w:rsidR="0087745F" w:rsidSect="000E5287">
      <w:headerReference w:type="default" r:id="rId10"/>
      <w:headerReference w:type="first" r:id="rId11"/>
      <w:pgSz w:w="12240" w:h="15840" w:code="1"/>
      <w:pgMar w:top="2736" w:right="1080" w:bottom="1080" w:left="108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DF1B0" w14:textId="77777777" w:rsidR="00640323" w:rsidRDefault="00640323">
      <w:pPr>
        <w:spacing w:before="0" w:after="0"/>
      </w:pPr>
      <w:r>
        <w:separator/>
      </w:r>
    </w:p>
  </w:endnote>
  <w:endnote w:type="continuationSeparator" w:id="0">
    <w:p w14:paraId="0E2C90FD" w14:textId="77777777" w:rsidR="00640323" w:rsidRDefault="006403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E8D7" w14:textId="77777777" w:rsidR="00640323" w:rsidRDefault="00640323">
      <w:pPr>
        <w:spacing w:before="0" w:after="0"/>
      </w:pPr>
      <w:r>
        <w:separator/>
      </w:r>
    </w:p>
  </w:footnote>
  <w:footnote w:type="continuationSeparator" w:id="0">
    <w:p w14:paraId="6ADD13CE" w14:textId="77777777" w:rsidR="00640323" w:rsidRDefault="006403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130F05" w14:paraId="1D2DE66C" w14:textId="77777777" w:rsidTr="002F438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09BA8EFD" w14:textId="77777777" w:rsidR="00130F05" w:rsidRDefault="00130F05" w:rsidP="00130F05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262F7A" wp14:editId="21F82D38">
                <wp:simplePos x="0" y="0"/>
                <wp:positionH relativeFrom="column">
                  <wp:posOffset>2268</wp:posOffset>
                </wp:positionH>
                <wp:positionV relativeFrom="paragraph">
                  <wp:posOffset>22860</wp:posOffset>
                </wp:positionV>
                <wp:extent cx="548640" cy="548640"/>
                <wp:effectExtent l="0" t="0" r="0" b="3810"/>
                <wp:wrapNone/>
                <wp:docPr id="1" name="Graphic 1" descr="Car Mecha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phic 8" descr="Car Mechanic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Car Repair Company</w:t>
          </w:r>
        </w:p>
        <w:p w14:paraId="550C2CDE" w14:textId="77777777" w:rsidR="00130F05" w:rsidRDefault="00130F05" w:rsidP="00130F05">
          <w:r>
            <w:t xml:space="preserve">                     123 Main Street</w:t>
          </w:r>
        </w:p>
        <w:p w14:paraId="4F2219E3" w14:textId="77777777" w:rsidR="00130F05" w:rsidRDefault="00130F05" w:rsidP="00130F05">
          <w:pPr>
            <w:rPr>
              <w:bCs w:val="0"/>
            </w:rPr>
          </w:pPr>
          <w:r>
            <w:t xml:space="preserve">                     </w:t>
          </w:r>
          <w:r w:rsidRPr="00841DD4">
            <w:rPr>
              <w:rStyle w:val="Strong"/>
            </w:rPr>
            <w:t>Phone</w:t>
          </w:r>
          <w:r>
            <w:t xml:space="preserve"> (123) 456-7890</w:t>
          </w:r>
        </w:p>
        <w:p w14:paraId="6A48001D" w14:textId="77777777" w:rsidR="00130F05" w:rsidRDefault="00130F05" w:rsidP="00130F05"/>
      </w:tc>
      <w:tc>
        <w:tcPr>
          <w:tcW w:w="5047" w:type="dxa"/>
          <w:tcMar>
            <w:right w:w="14" w:type="dxa"/>
          </w:tcMar>
        </w:tcPr>
        <w:p w14:paraId="673952E4" w14:textId="77777777" w:rsidR="00130F05" w:rsidRPr="009A311C" w:rsidRDefault="00130F05" w:rsidP="00130F05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5AF08468" w14:textId="1AA24AFE" w:rsidR="007C1172" w:rsidRPr="009A311C" w:rsidRDefault="007C1172" w:rsidP="0087745F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1Light-Accent2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45389138" w14:textId="77777777" w:rsidTr="004A1D7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33" w:type="dxa"/>
        </w:tcPr>
        <w:p w14:paraId="41D9A0DC" w14:textId="4BC16941" w:rsidR="007C1172" w:rsidRDefault="002D576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996B95" wp14:editId="50ACF981">
                <wp:simplePos x="0" y="0"/>
                <wp:positionH relativeFrom="column">
                  <wp:posOffset>2268</wp:posOffset>
                </wp:positionH>
                <wp:positionV relativeFrom="paragraph">
                  <wp:posOffset>22860</wp:posOffset>
                </wp:positionV>
                <wp:extent cx="548640" cy="548640"/>
                <wp:effectExtent l="0" t="0" r="0" b="3810"/>
                <wp:wrapNone/>
                <wp:docPr id="5" name="Graphic 5" descr="Car Mechan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phic 8" descr="Car Mechanic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36D8">
            <w:t xml:space="preserve">                     </w:t>
          </w:r>
          <w:r w:rsidR="00B72513">
            <w:t>Car Repair</w:t>
          </w:r>
          <w:r w:rsidR="004717F3">
            <w:t xml:space="preserve"> Company</w:t>
          </w:r>
        </w:p>
        <w:p w14:paraId="54FCE1CD" w14:textId="3C0C0FBF" w:rsidR="007C1172" w:rsidRDefault="00EC36D8">
          <w:r>
            <w:t xml:space="preserve">                     </w:t>
          </w:r>
          <w:r w:rsidR="002D0BE0">
            <w:t>123 Main Street</w:t>
          </w:r>
        </w:p>
        <w:p w14:paraId="44218D13" w14:textId="0E681A3C" w:rsidR="007C1172" w:rsidRDefault="00EC36D8" w:rsidP="00914940">
          <w:pPr>
            <w:rPr>
              <w:bCs w:val="0"/>
            </w:rPr>
          </w:pPr>
          <w:r>
            <w:t xml:space="preserve">                     </w:t>
          </w:r>
          <w:r w:rsidR="00080532" w:rsidRPr="00841DD4">
            <w:rPr>
              <w:rStyle w:val="Strong"/>
            </w:rPr>
            <w:t>Phone</w:t>
          </w:r>
          <w:r w:rsidR="00B01A50">
            <w:t xml:space="preserve"> </w:t>
          </w:r>
          <w:r w:rsidR="002D0BE0">
            <w:t>(123) 456-7890</w:t>
          </w:r>
        </w:p>
        <w:p w14:paraId="046F5310" w14:textId="2D6BDE19" w:rsidR="00EC36D8" w:rsidRDefault="00EC36D8" w:rsidP="00914940"/>
      </w:tc>
      <w:tc>
        <w:tcPr>
          <w:tcW w:w="5047" w:type="dxa"/>
          <w:tcMar>
            <w:right w:w="14" w:type="dxa"/>
          </w:tcMar>
        </w:tcPr>
        <w:p w14:paraId="3DD23B45" w14:textId="1E49ED51" w:rsidR="007C1172" w:rsidRPr="009A311C" w:rsidRDefault="007C1172" w:rsidP="009A311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627F24E" w14:textId="7B4C87A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MLEwMAKyLA0tDZR0lIJTi4sz8/NACgyNawETsu/bLQAAAA=="/>
  </w:docVars>
  <w:rsids>
    <w:rsidRoot w:val="002D0BE0"/>
    <w:rsid w:val="00007152"/>
    <w:rsid w:val="00026576"/>
    <w:rsid w:val="00030E49"/>
    <w:rsid w:val="000542B0"/>
    <w:rsid w:val="000722E5"/>
    <w:rsid w:val="00080532"/>
    <w:rsid w:val="000A15A4"/>
    <w:rsid w:val="000E5287"/>
    <w:rsid w:val="00130F05"/>
    <w:rsid w:val="0016481D"/>
    <w:rsid w:val="00170751"/>
    <w:rsid w:val="0018376C"/>
    <w:rsid w:val="00185B0A"/>
    <w:rsid w:val="001902CB"/>
    <w:rsid w:val="001B400F"/>
    <w:rsid w:val="001C696A"/>
    <w:rsid w:val="001D0379"/>
    <w:rsid w:val="00205D88"/>
    <w:rsid w:val="00213A1A"/>
    <w:rsid w:val="002201B0"/>
    <w:rsid w:val="00230778"/>
    <w:rsid w:val="00237605"/>
    <w:rsid w:val="0027603B"/>
    <w:rsid w:val="002852B4"/>
    <w:rsid w:val="002D0BE0"/>
    <w:rsid w:val="002D5764"/>
    <w:rsid w:val="002E0CC8"/>
    <w:rsid w:val="00312C2A"/>
    <w:rsid w:val="003222FD"/>
    <w:rsid w:val="00325978"/>
    <w:rsid w:val="00333A48"/>
    <w:rsid w:val="00345A68"/>
    <w:rsid w:val="00353E5B"/>
    <w:rsid w:val="00363B0A"/>
    <w:rsid w:val="003933A2"/>
    <w:rsid w:val="003940BA"/>
    <w:rsid w:val="003B1FE8"/>
    <w:rsid w:val="003B5B3A"/>
    <w:rsid w:val="003E57E0"/>
    <w:rsid w:val="00411A2C"/>
    <w:rsid w:val="00412F60"/>
    <w:rsid w:val="00467C64"/>
    <w:rsid w:val="004717F3"/>
    <w:rsid w:val="00492EA3"/>
    <w:rsid w:val="004A1D7B"/>
    <w:rsid w:val="004E4451"/>
    <w:rsid w:val="004F25F5"/>
    <w:rsid w:val="0059455E"/>
    <w:rsid w:val="00594DA8"/>
    <w:rsid w:val="005A5218"/>
    <w:rsid w:val="005B626B"/>
    <w:rsid w:val="006022AB"/>
    <w:rsid w:val="00615399"/>
    <w:rsid w:val="00640323"/>
    <w:rsid w:val="006858CD"/>
    <w:rsid w:val="00695CC4"/>
    <w:rsid w:val="006B0D6E"/>
    <w:rsid w:val="006B1BBF"/>
    <w:rsid w:val="007252AA"/>
    <w:rsid w:val="007254A1"/>
    <w:rsid w:val="007427F1"/>
    <w:rsid w:val="00763B34"/>
    <w:rsid w:val="007C1172"/>
    <w:rsid w:val="007C15ED"/>
    <w:rsid w:val="007C4DAA"/>
    <w:rsid w:val="00821886"/>
    <w:rsid w:val="00841DD4"/>
    <w:rsid w:val="0087745F"/>
    <w:rsid w:val="008A4092"/>
    <w:rsid w:val="008B0BB0"/>
    <w:rsid w:val="008D35E7"/>
    <w:rsid w:val="00911721"/>
    <w:rsid w:val="00914940"/>
    <w:rsid w:val="00960860"/>
    <w:rsid w:val="00965899"/>
    <w:rsid w:val="0097665D"/>
    <w:rsid w:val="0097760A"/>
    <w:rsid w:val="009964C0"/>
    <w:rsid w:val="009A311C"/>
    <w:rsid w:val="009B142E"/>
    <w:rsid w:val="00A0366B"/>
    <w:rsid w:val="00A157A3"/>
    <w:rsid w:val="00A22038"/>
    <w:rsid w:val="00A5384D"/>
    <w:rsid w:val="00A56EDC"/>
    <w:rsid w:val="00A63413"/>
    <w:rsid w:val="00A702BE"/>
    <w:rsid w:val="00AA348E"/>
    <w:rsid w:val="00AC2B64"/>
    <w:rsid w:val="00AC62F8"/>
    <w:rsid w:val="00AD7BD7"/>
    <w:rsid w:val="00B01A50"/>
    <w:rsid w:val="00B66FAF"/>
    <w:rsid w:val="00B72513"/>
    <w:rsid w:val="00BA3EC2"/>
    <w:rsid w:val="00C46A36"/>
    <w:rsid w:val="00C47EF7"/>
    <w:rsid w:val="00C553EC"/>
    <w:rsid w:val="00C554DC"/>
    <w:rsid w:val="00C953BD"/>
    <w:rsid w:val="00CC5F6A"/>
    <w:rsid w:val="00CD7DD4"/>
    <w:rsid w:val="00D12321"/>
    <w:rsid w:val="00D7249E"/>
    <w:rsid w:val="00D93160"/>
    <w:rsid w:val="00DE5359"/>
    <w:rsid w:val="00E46AB4"/>
    <w:rsid w:val="00E54CDB"/>
    <w:rsid w:val="00E825E2"/>
    <w:rsid w:val="00E92120"/>
    <w:rsid w:val="00E92918"/>
    <w:rsid w:val="00EC36D8"/>
    <w:rsid w:val="00F02634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9BC7"/>
  <w15:chartTrackingRefBased/>
  <w15:docId w15:val="{73EF5A14-6FA7-48D6-8027-51F5C6B0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251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13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9B9B04-5E90-4AFA-A013-57AE662DE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52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</dc:creator>
  <cp:keywords/>
  <cp:lastModifiedBy>Adeel Javed</cp:lastModifiedBy>
  <cp:revision>25</cp:revision>
  <dcterms:created xsi:type="dcterms:W3CDTF">2020-10-21T20:14:00Z</dcterms:created>
  <dcterms:modified xsi:type="dcterms:W3CDTF">2020-10-22T18:25:00Z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